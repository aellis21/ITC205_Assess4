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D1677F" w:rsidP="00A14CB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</w:t>
            </w:r>
            <w:r w:rsidR="00AB4BAB">
              <w:rPr>
                <w:color w:val="0000FF"/>
                <w:sz w:val="24"/>
                <w:szCs w:val="24"/>
              </w:rPr>
              <w:t xml:space="preserve"> </w:t>
            </w:r>
            <w:r w:rsidR="005578C9">
              <w:rPr>
                <w:color w:val="0000FF"/>
                <w:sz w:val="24"/>
                <w:szCs w:val="24"/>
              </w:rPr>
              <w:t>One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1677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Increase Balance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677F" w:rsidRPr="00D1677F" w:rsidRDefault="00D1677F" w:rsidP="00D1677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D1677F">
              <w:rPr>
                <w:color w:val="0000FF"/>
                <w:sz w:val="24"/>
                <w:szCs w:val="24"/>
              </w:rPr>
              <w:t>Game does not pay out at correct level.</w:t>
            </w:r>
          </w:p>
          <w:p w:rsidR="00E303EF" w:rsidRPr="00C05D0A" w:rsidRDefault="00D1677F" w:rsidP="00D1677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D1677F">
              <w:rPr>
                <w:color w:val="0000FF"/>
                <w:sz w:val="24"/>
                <w:szCs w:val="24"/>
              </w:rPr>
              <w:t>When player wins on 1 match, balance does not increas</w:t>
            </w:r>
            <w:r>
              <w:rPr>
                <w:color w:val="0000FF"/>
                <w:sz w:val="24"/>
                <w:szCs w:val="24"/>
              </w:rPr>
              <w:t xml:space="preserve">e.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54ED7" w:rsidP="00A14CB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Balance is greater than</w:t>
            </w:r>
            <w:r w:rsidR="00A14CB1">
              <w:rPr>
                <w:color w:val="0000FF"/>
                <w:sz w:val="24"/>
                <w:szCs w:val="24"/>
              </w:rPr>
              <w:t xml:space="preserve"> wager</w:t>
            </w:r>
          </w:p>
          <w:p w:rsidR="00854ED7" w:rsidRDefault="00854ED7" w:rsidP="00A14CB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Winnings are greater than zero</w:t>
            </w:r>
          </w:p>
          <w:p w:rsidR="00854ED7" w:rsidRDefault="00854ED7" w:rsidP="00A14CB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Only one die matches the bet</w:t>
            </w:r>
          </w:p>
          <w:p w:rsidR="00854ED7" w:rsidRPr="00A11301" w:rsidRDefault="00854ED7" w:rsidP="00A14CB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player has won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4ED7" w:rsidRPr="00A11301" w:rsidRDefault="00854ED7" w:rsidP="00854ED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Balance is unchanged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54ED7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places a bet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54ED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Dealer rolls dice</w:t>
            </w:r>
          </w:p>
        </w:tc>
        <w:tc>
          <w:tcPr>
            <w:tcW w:w="5596" w:type="dxa"/>
          </w:tcPr>
          <w:p w:rsidR="00DF1585" w:rsidRDefault="00854ED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Only one die matches the players bet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54ED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Player’s balance updated</w:t>
            </w:r>
          </w:p>
        </w:tc>
        <w:tc>
          <w:tcPr>
            <w:tcW w:w="5596" w:type="dxa"/>
          </w:tcPr>
          <w:p w:rsidR="00DF1585" w:rsidRDefault="00854ED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Balance is not increased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B4BAB" w:rsidRDefault="00AB4BAB" w:rsidP="00780A9A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5578C9" w:rsidRDefault="005578C9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5578C9" w:rsidTr="007754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8C9" w:rsidRPr="00E303EF" w:rsidRDefault="005578C9" w:rsidP="007754E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</w:t>
            </w:r>
            <w:r w:rsidR="00AB4BAB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Two</w:t>
            </w:r>
          </w:p>
        </w:tc>
      </w:tr>
      <w:tr w:rsidR="005578C9" w:rsidTr="007754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8C9" w:rsidRPr="00E303EF" w:rsidRDefault="005578C9" w:rsidP="007754E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Betting Limit</w:t>
            </w:r>
          </w:p>
        </w:tc>
      </w:tr>
      <w:tr w:rsidR="005578C9" w:rsidTr="007754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4BAB" w:rsidRPr="00AB4BAB" w:rsidRDefault="00AB4BAB" w:rsidP="00AB4BA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AB4BAB">
              <w:rPr>
                <w:color w:val="0000FF"/>
                <w:sz w:val="24"/>
                <w:szCs w:val="24"/>
              </w:rPr>
              <w:t>Player cannot reach betting limit:</w:t>
            </w:r>
          </w:p>
          <w:p w:rsidR="005578C9" w:rsidRPr="00C05D0A" w:rsidRDefault="00AB4BAB" w:rsidP="00AB4BA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AB4BAB">
              <w:rPr>
                <w:color w:val="0000FF"/>
                <w:sz w:val="24"/>
                <w:szCs w:val="24"/>
              </w:rPr>
              <w:t>Limit set to 0, but game ends with player still with 5 (dollars) remaining</w:t>
            </w:r>
            <w:r>
              <w:rPr>
                <w:color w:val="0000FF"/>
                <w:sz w:val="24"/>
                <w:szCs w:val="24"/>
              </w:rPr>
              <w:t>.</w:t>
            </w:r>
          </w:p>
        </w:tc>
      </w:tr>
      <w:tr w:rsidR="005578C9" w:rsidTr="007754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8C9" w:rsidRPr="00A11301" w:rsidRDefault="00AB4BAB" w:rsidP="007754E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Player’s bet does not exceed betting limit</w:t>
            </w:r>
          </w:p>
        </w:tc>
      </w:tr>
      <w:tr w:rsidR="005578C9" w:rsidTr="007754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8C9" w:rsidRPr="00A11301" w:rsidRDefault="00AB4BAB" w:rsidP="007754E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Player’s balance is not greater than the betting limit</w:t>
            </w:r>
          </w:p>
        </w:tc>
      </w:tr>
      <w:tr w:rsidR="005578C9" w:rsidTr="007754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8C9" w:rsidRDefault="005578C9" w:rsidP="007754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578C9" w:rsidRDefault="005578C9" w:rsidP="007754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578C9" w:rsidRDefault="005578C9" w:rsidP="007754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578C9" w:rsidTr="007754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578C9" w:rsidRDefault="005578C9" w:rsidP="007754E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578C9" w:rsidRDefault="005578C9" w:rsidP="007754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578C9" w:rsidTr="007754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578C9" w:rsidRDefault="005578C9" w:rsidP="007754E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578C9" w:rsidRDefault="005578C9" w:rsidP="007754E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5578C9" w:rsidRDefault="005578C9" w:rsidP="007754E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578C9" w:rsidRDefault="005578C9" w:rsidP="007754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578C9" w:rsidRDefault="005578C9" w:rsidP="007754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578C9" w:rsidTr="007754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78C9" w:rsidRDefault="00AB4BAB" w:rsidP="00AB4BA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78C9" w:rsidRPr="00854E58" w:rsidRDefault="00AB4BAB" w:rsidP="007754E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is equal to balance</w:t>
            </w:r>
          </w:p>
        </w:tc>
        <w:tc>
          <w:tcPr>
            <w:tcW w:w="5596" w:type="dxa"/>
          </w:tcPr>
          <w:p w:rsidR="005578C9" w:rsidRDefault="005578C9" w:rsidP="007754E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578C9" w:rsidRDefault="005578C9" w:rsidP="007754E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78C9" w:rsidRDefault="005578C9" w:rsidP="007754EF">
            <w:pPr>
              <w:pStyle w:val="RowHeadings"/>
              <w:spacing w:before="80" w:after="80"/>
            </w:pPr>
          </w:p>
        </w:tc>
      </w:tr>
      <w:tr w:rsidR="005578C9" w:rsidTr="007754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78C9" w:rsidRDefault="00AB4BAB" w:rsidP="00AB4BA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78C9" w:rsidRDefault="00AB4BAB" w:rsidP="007754E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Bet removed from balance</w:t>
            </w:r>
          </w:p>
        </w:tc>
        <w:tc>
          <w:tcPr>
            <w:tcW w:w="5596" w:type="dxa"/>
          </w:tcPr>
          <w:p w:rsidR="005578C9" w:rsidRDefault="00AB4BAB" w:rsidP="007754E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Limit not exceeded</w:t>
            </w:r>
          </w:p>
        </w:tc>
        <w:tc>
          <w:tcPr>
            <w:tcW w:w="714" w:type="dxa"/>
          </w:tcPr>
          <w:p w:rsidR="005578C9" w:rsidRDefault="005578C9" w:rsidP="007754E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78C9" w:rsidRDefault="005578C9" w:rsidP="007754EF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1E" w:rsidRDefault="00C1051E">
      <w:r>
        <w:separator/>
      </w:r>
    </w:p>
  </w:endnote>
  <w:endnote w:type="continuationSeparator" w:id="0">
    <w:p w:rsidR="00C1051E" w:rsidRDefault="00C1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C9" w:rsidRDefault="005578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8C9" w:rsidRDefault="005578C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C9" w:rsidRDefault="005578C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24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1242">
      <w:rPr>
        <w:rStyle w:val="PageNumber"/>
        <w:noProof/>
      </w:rPr>
      <w:t>2</w:t>
    </w:r>
    <w:r>
      <w:rPr>
        <w:rStyle w:val="PageNumber"/>
      </w:rPr>
      <w:fldChar w:fldCharType="end"/>
    </w:r>
  </w:p>
  <w:p w:rsidR="005578C9" w:rsidRDefault="005578C9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1E" w:rsidRDefault="00C1051E">
      <w:r>
        <w:separator/>
      </w:r>
    </w:p>
  </w:footnote>
  <w:footnote w:type="continuationSeparator" w:id="0">
    <w:p w:rsidR="00C1051E" w:rsidRDefault="00C10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578C9">
      <w:tc>
        <w:tcPr>
          <w:tcW w:w="6379" w:type="dxa"/>
        </w:tcPr>
        <w:p w:rsidR="005578C9" w:rsidRDefault="005578C9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5578C9" w:rsidRDefault="005578C9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578C9">
      <w:tc>
        <w:tcPr>
          <w:tcW w:w="6379" w:type="dxa"/>
        </w:tcPr>
        <w:p w:rsidR="005578C9" w:rsidRDefault="005578C9" w:rsidP="00B71A35">
          <w:r>
            <w:t>&lt;Test Name&gt;</w:t>
          </w:r>
        </w:p>
      </w:tc>
      <w:tc>
        <w:tcPr>
          <w:tcW w:w="3179" w:type="dxa"/>
        </w:tcPr>
        <w:p w:rsidR="005578C9" w:rsidRDefault="005578C9" w:rsidP="00B71A35">
          <w:r>
            <w:t xml:space="preserve">  Date:  &lt;dd/mmm/yy&gt;</w:t>
          </w:r>
        </w:p>
      </w:tc>
    </w:tr>
  </w:tbl>
  <w:p w:rsidR="005578C9" w:rsidRDefault="005578C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124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578C9"/>
    <w:rsid w:val="005639B9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4ED7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4CB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4BAB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1051E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1677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Ellis, Andrew</cp:lastModifiedBy>
  <cp:revision>2</cp:revision>
  <cp:lastPrinted>2003-10-05T22:49:00Z</cp:lastPrinted>
  <dcterms:created xsi:type="dcterms:W3CDTF">2015-10-30T12:47:00Z</dcterms:created>
  <dcterms:modified xsi:type="dcterms:W3CDTF">2015-10-30T12:47:00Z</dcterms:modified>
</cp:coreProperties>
</file>